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6090621A" w:rsidR="00645A75" w:rsidRPr="000A33B0" w:rsidRDefault="00986D1B" w:rsidP="000A33B0">
      <w:pPr>
        <w:pStyle w:val="Title"/>
        <w:ind w:left="2880"/>
        <w:rPr>
          <w:sz w:val="36"/>
          <w:szCs w:val="36"/>
        </w:rPr>
      </w:pPr>
      <w:r w:rsidRPr="00D7456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3C94F9" wp14:editId="53C946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3044" cy="845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561">
        <w:rPr>
          <w:sz w:val="32"/>
          <w:szCs w:val="32"/>
        </w:rPr>
        <w:t>DGMD E-2</w:t>
      </w:r>
      <w:r w:rsidR="0060335E">
        <w:rPr>
          <w:sz w:val="32"/>
          <w:szCs w:val="32"/>
        </w:rPr>
        <w:t>8</w:t>
      </w:r>
      <w:r w:rsidRPr="00D74561">
        <w:rPr>
          <w:sz w:val="32"/>
          <w:szCs w:val="32"/>
        </w:rPr>
        <w:br/>
      </w:r>
      <w:r w:rsidR="0060335E">
        <w:rPr>
          <w:sz w:val="32"/>
          <w:szCs w:val="32"/>
        </w:rPr>
        <w:t>Developing Single Page Web Applications</w:t>
      </w:r>
      <w:r w:rsidR="007E4E17" w:rsidRPr="000A33B0">
        <w:rPr>
          <w:sz w:val="36"/>
          <w:szCs w:val="36"/>
        </w:rPr>
        <w:br/>
      </w:r>
      <w:r w:rsidR="00D74561" w:rsidRPr="00D74561">
        <w:rPr>
          <w:color w:val="auto"/>
          <w:sz w:val="36"/>
          <w:szCs w:val="36"/>
        </w:rPr>
        <w:t>Assignment</w:t>
      </w:r>
      <w:r w:rsidR="003840A8">
        <w:rPr>
          <w:color w:val="auto"/>
          <w:sz w:val="36"/>
          <w:szCs w:val="36"/>
        </w:rPr>
        <w:t xml:space="preserve">: </w:t>
      </w:r>
      <w:r w:rsidR="00554B3C">
        <w:rPr>
          <w:color w:val="auto"/>
          <w:sz w:val="36"/>
          <w:szCs w:val="36"/>
        </w:rPr>
        <w:t>Wordle</w:t>
      </w:r>
      <w:r w:rsidR="00AC6EB1">
        <w:rPr>
          <w:color w:val="auto"/>
          <w:sz w:val="36"/>
          <w:szCs w:val="36"/>
        </w:rPr>
        <w:t xml:space="preserve"> Redux</w:t>
      </w:r>
      <w:r w:rsidR="00010327">
        <w:rPr>
          <w:color w:val="auto"/>
          <w:sz w:val="36"/>
          <w:szCs w:val="36"/>
        </w:rPr>
        <w:t xml:space="preserve"> – part 2</w:t>
      </w:r>
    </w:p>
    <w:p w14:paraId="01FB7541" w14:textId="77777777" w:rsidR="000A33B0" w:rsidRDefault="000A33B0">
      <w:pPr>
        <w:pStyle w:val="Heading1"/>
      </w:pPr>
    </w:p>
    <w:p w14:paraId="4B20D781" w14:textId="2A971996" w:rsidR="00D74561" w:rsidRPr="00D74561" w:rsidRDefault="00D74561" w:rsidP="00D74561">
      <w:pPr>
        <w:pStyle w:val="Heading2"/>
      </w:pPr>
      <w:r w:rsidRPr="00D74561">
        <w:t>Summary</w:t>
      </w:r>
    </w:p>
    <w:p w14:paraId="24B32289" w14:textId="3A6188E4" w:rsidR="008C7C40" w:rsidRDefault="00AC6EB1" w:rsidP="00D74561">
      <w:r>
        <w:t xml:space="preserve">Practice using React </w:t>
      </w:r>
      <w:r w:rsidR="00D87B86">
        <w:t xml:space="preserve">JSX </w:t>
      </w:r>
      <w:r>
        <w:t>to create the Wordle board</w:t>
      </w:r>
      <w:r w:rsidR="0035086D">
        <w:t>.</w:t>
      </w:r>
      <w:r w:rsidR="00D87B86">
        <w:t xml:space="preserve">  </w:t>
      </w:r>
      <w:r w:rsidR="00D87B86">
        <w:br/>
        <w:t>Th</w:t>
      </w:r>
      <w:r w:rsidR="002E02B5">
        <w:t xml:space="preserve">e </w:t>
      </w:r>
      <w:proofErr w:type="gramStart"/>
      <w:r w:rsidR="002E02B5">
        <w:t>spec is</w:t>
      </w:r>
      <w:proofErr w:type="gramEnd"/>
      <w:r w:rsidR="002E02B5">
        <w:t xml:space="preserve"> </w:t>
      </w:r>
      <w:proofErr w:type="gramStart"/>
      <w:r w:rsidR="002E02B5">
        <w:t>exactly the same</w:t>
      </w:r>
      <w:proofErr w:type="gramEnd"/>
      <w:r w:rsidR="00B9412C">
        <w:t xml:space="preserve"> for </w:t>
      </w:r>
      <w:r w:rsidR="00DD1444">
        <w:t>the last assignment</w:t>
      </w:r>
      <w:r w:rsidR="00125125">
        <w:t xml:space="preserve"> – but this time, use JSX only!</w:t>
      </w:r>
    </w:p>
    <w:p w14:paraId="710A172C" w14:textId="0740BA57" w:rsidR="008E13D2" w:rsidRDefault="008E13D2" w:rsidP="00D74561"/>
    <w:p w14:paraId="32A4461F" w14:textId="4E72C29A" w:rsidR="008E13D2" w:rsidRDefault="008E13D2" w:rsidP="00D74561">
      <w:pPr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</w:pPr>
      <w:r w:rsidRPr="007B3274"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  <w:t>Task:</w:t>
      </w:r>
    </w:p>
    <w:p w14:paraId="141D5587" w14:textId="069B7BD5" w:rsidR="00A46AAF" w:rsidRDefault="008C7C40" w:rsidP="00D74561">
      <w:r>
        <w:t xml:space="preserve">Use React </w:t>
      </w:r>
      <w:r w:rsidR="00D87B86">
        <w:t xml:space="preserve">JSX </w:t>
      </w:r>
      <w:r>
        <w:t xml:space="preserve">to create the </w:t>
      </w:r>
      <w:r w:rsidR="00A46AAF">
        <w:t>following</w:t>
      </w:r>
      <w:r w:rsidR="00C50F34">
        <w:t xml:space="preserve"> elements of the Wordle game</w:t>
      </w:r>
      <w:r w:rsidR="00A46AAF">
        <w:t>:</w:t>
      </w:r>
    </w:p>
    <w:p w14:paraId="117635AC" w14:textId="5988BBA2" w:rsidR="00F2319E" w:rsidRDefault="00C50F34" w:rsidP="00C50F34">
      <w:pPr>
        <w:ind w:firstLine="720"/>
      </w:pPr>
      <w:r>
        <w:t xml:space="preserve">The </w:t>
      </w:r>
      <w:r w:rsidR="008C7C40">
        <w:t>Wordle board (6 words of 5 letters each)</w:t>
      </w:r>
    </w:p>
    <w:p w14:paraId="62BD8995" w14:textId="20F6CF1F" w:rsidR="00C50F34" w:rsidRDefault="00D87B86" w:rsidP="00C50F34">
      <w:pPr>
        <w:ind w:firstLine="720"/>
      </w:pPr>
      <w:r>
        <w:t>An</w:t>
      </w:r>
      <w:r w:rsidR="00C50F34">
        <w:t xml:space="preserve"> on</w:t>
      </w:r>
      <w:r w:rsidR="00AD390F">
        <w:t>-</w:t>
      </w:r>
      <w:r w:rsidR="00C50F34">
        <w:t>screen keyboard</w:t>
      </w:r>
    </w:p>
    <w:p w14:paraId="215B322D" w14:textId="77777777" w:rsidR="001A4A2E" w:rsidRDefault="001A4A2E" w:rsidP="00AD390F"/>
    <w:p w14:paraId="58F5A214" w14:textId="3A56CF2D" w:rsidR="00C50F34" w:rsidRDefault="001A4A2E" w:rsidP="00AD390F">
      <w:r>
        <w:t>Since we have not yet covered event handling in React</w:t>
      </w:r>
      <w:r w:rsidR="007D7F5A">
        <w:t xml:space="preserve">, we cannot make this interactive.  </w:t>
      </w:r>
      <w:r w:rsidR="007D7F5A">
        <w:br/>
      </w:r>
      <w:proofErr w:type="gramStart"/>
      <w:r w:rsidR="007D7F5A">
        <w:t>Instead</w:t>
      </w:r>
      <w:proofErr w:type="gramEnd"/>
      <w:r w:rsidR="007D7F5A">
        <w:t xml:space="preserve"> hard code</w:t>
      </w:r>
      <w:r w:rsidR="005F6E74">
        <w:t xml:space="preserve"> </w:t>
      </w:r>
      <w:r w:rsidR="00AD390F">
        <w:t xml:space="preserve">3 guesses </w:t>
      </w:r>
      <w:r w:rsidR="00915FA7">
        <w:t>(</w:t>
      </w:r>
      <w:r w:rsidR="00E765E5">
        <w:t xml:space="preserve">might, </w:t>
      </w:r>
      <w:r w:rsidR="0079222B">
        <w:t xml:space="preserve">flood, </w:t>
      </w:r>
      <w:r w:rsidR="005F6E74">
        <w:t xml:space="preserve">stray) </w:t>
      </w:r>
      <w:r w:rsidR="00285CED">
        <w:t xml:space="preserve">and then calculate and display </w:t>
      </w:r>
      <w:r w:rsidR="005F6E74">
        <w:t xml:space="preserve">results </w:t>
      </w:r>
      <w:r w:rsidR="00915FA7">
        <w:t>against an answer of “moody”</w:t>
      </w:r>
    </w:p>
    <w:p w14:paraId="5F65F7D9" w14:textId="41EDD372" w:rsidR="00990AA8" w:rsidRDefault="00990AA8" w:rsidP="00AD390F">
      <w:r>
        <w:t xml:space="preserve">We will be looking for </w:t>
      </w:r>
      <w:r w:rsidR="00DD77E2">
        <w:t xml:space="preserve">leveraging </w:t>
      </w:r>
      <w:proofErr w:type="gramStart"/>
      <w:r w:rsidR="00DD77E2">
        <w:t>components</w:t>
      </w:r>
      <w:proofErr w:type="gramEnd"/>
    </w:p>
    <w:p w14:paraId="512919E8" w14:textId="77777777" w:rsidR="008607FB" w:rsidRDefault="008607FB" w:rsidP="00D74561">
      <w:pPr>
        <w:rPr>
          <w:b/>
          <w:bCs/>
        </w:rPr>
      </w:pPr>
    </w:p>
    <w:p w14:paraId="199ECCDF" w14:textId="77777777" w:rsidR="00086644" w:rsidRDefault="00D74561" w:rsidP="007A34E9">
      <w:pPr>
        <w:pStyle w:val="Heading2"/>
      </w:pPr>
      <w:r>
        <w:t>Deliverables</w:t>
      </w:r>
      <w:r w:rsidR="007A34E9">
        <w:t xml:space="preserve">: </w:t>
      </w:r>
    </w:p>
    <w:p w14:paraId="69102DFC" w14:textId="120B7AF9" w:rsidR="00B403D1" w:rsidRDefault="00D4291D" w:rsidP="00B403D1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PDF with:</w:t>
      </w:r>
      <w:r w:rsidR="00A50C8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br/>
      </w:r>
      <w:r w:rsidR="00D74561" w:rsidRPr="007A34E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URL </w:t>
      </w:r>
    </w:p>
    <w:p w14:paraId="6DE37F50" w14:textId="063ED290" w:rsidR="00781651" w:rsidRDefault="00781651" w:rsidP="00781651">
      <w:r>
        <w:t>Copy of the code</w:t>
      </w:r>
    </w:p>
    <w:p w14:paraId="18B7ED43" w14:textId="3117C7D1" w:rsidR="008C64AE" w:rsidRDefault="001140C2" w:rsidP="004E2EE8">
      <w:r>
        <w:t xml:space="preserve">Answer to the question:  </w:t>
      </w:r>
      <w:r w:rsidR="00A50C86">
        <w:br/>
      </w:r>
      <w:r w:rsidR="00AE01B1">
        <w:t xml:space="preserve">Which seems better for creating the elements of the app:  JS </w:t>
      </w:r>
      <w:r w:rsidR="00F1146A">
        <w:t xml:space="preserve">alone </w:t>
      </w:r>
      <w:r w:rsidR="00AE01B1">
        <w:t xml:space="preserve">or </w:t>
      </w:r>
      <w:r w:rsidR="00F1146A">
        <w:t xml:space="preserve">JS with </w:t>
      </w:r>
      <w:r w:rsidR="00AE01B1">
        <w:t>React?</w:t>
      </w:r>
    </w:p>
    <w:p w14:paraId="7614B62F" w14:textId="77777777" w:rsidR="00667FEC" w:rsidRDefault="00667FEC" w:rsidP="004E2EE8"/>
    <w:p w14:paraId="20B6C608" w14:textId="5FBA8287" w:rsidR="00D74561" w:rsidRDefault="00D74561" w:rsidP="00D74561">
      <w:pPr>
        <w:pStyle w:val="Heading2"/>
      </w:pPr>
      <w:r>
        <w:t>Rubric</w:t>
      </w:r>
    </w:p>
    <w:p w14:paraId="35BD36A0" w14:textId="73E0C6C4" w:rsidR="0012342E" w:rsidRDefault="00ED04E8" w:rsidP="00D74561">
      <w:r>
        <w:t>Works</w:t>
      </w:r>
      <w:r w:rsidR="00A32D12">
        <w:t xml:space="preserve"> to spec</w:t>
      </w:r>
      <w:r w:rsidR="00A32D12">
        <w:tab/>
      </w:r>
      <w:r w:rsidR="00A32D12">
        <w:tab/>
      </w:r>
      <w:r w:rsidR="00DD77E2">
        <w:t>65</w:t>
      </w:r>
      <w:r w:rsidR="00A32D12">
        <w:t>%</w:t>
      </w:r>
    </w:p>
    <w:p w14:paraId="446947F3" w14:textId="68E5DBBD" w:rsidR="00A32D12" w:rsidRDefault="00990AA8" w:rsidP="00D74561">
      <w:r>
        <w:t>Good use of JSX</w:t>
      </w:r>
      <w:r w:rsidR="00A32D12">
        <w:tab/>
      </w:r>
      <w:r w:rsidR="00686E75">
        <w:t>3</w:t>
      </w:r>
      <w:r w:rsidR="00DD77E2">
        <w:t>5</w:t>
      </w:r>
      <w:r w:rsidR="008607FB">
        <w:t>%</w:t>
      </w:r>
    </w:p>
    <w:sectPr w:rsidR="00A32D12" w:rsidSect="003E2D26">
      <w:footerReference w:type="default" r:id="rId8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B8E56" w14:textId="77777777" w:rsidR="00F1165F" w:rsidRDefault="00F1165F">
      <w:pPr>
        <w:spacing w:after="0"/>
      </w:pPr>
      <w:r>
        <w:separator/>
      </w:r>
    </w:p>
  </w:endnote>
  <w:endnote w:type="continuationSeparator" w:id="0">
    <w:p w14:paraId="50884189" w14:textId="77777777" w:rsidR="00F1165F" w:rsidRDefault="00F116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5D9A2" w14:textId="77777777" w:rsidR="00F1165F" w:rsidRDefault="00F1165F">
      <w:pPr>
        <w:spacing w:after="0"/>
      </w:pPr>
      <w:r>
        <w:separator/>
      </w:r>
    </w:p>
  </w:footnote>
  <w:footnote w:type="continuationSeparator" w:id="0">
    <w:p w14:paraId="79524ED0" w14:textId="77777777" w:rsidR="00F1165F" w:rsidRDefault="00F116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5B01D2"/>
    <w:multiLevelType w:val="hybridMultilevel"/>
    <w:tmpl w:val="FB22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A4C08"/>
    <w:multiLevelType w:val="hybridMultilevel"/>
    <w:tmpl w:val="F63C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13BB9"/>
    <w:multiLevelType w:val="hybridMultilevel"/>
    <w:tmpl w:val="F130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96304"/>
    <w:multiLevelType w:val="hybridMultilevel"/>
    <w:tmpl w:val="BCFA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717C9A"/>
    <w:multiLevelType w:val="hybridMultilevel"/>
    <w:tmpl w:val="8F74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530004">
    <w:abstractNumId w:val="9"/>
  </w:num>
  <w:num w:numId="2" w16cid:durableId="409697913">
    <w:abstractNumId w:val="26"/>
  </w:num>
  <w:num w:numId="3" w16cid:durableId="1404644445">
    <w:abstractNumId w:val="29"/>
  </w:num>
  <w:num w:numId="4" w16cid:durableId="628703036">
    <w:abstractNumId w:val="17"/>
  </w:num>
  <w:num w:numId="5" w16cid:durableId="661349492">
    <w:abstractNumId w:val="17"/>
    <w:lvlOverride w:ilvl="0">
      <w:startOverride w:val="1"/>
    </w:lvlOverride>
  </w:num>
  <w:num w:numId="6" w16cid:durableId="2109765157">
    <w:abstractNumId w:val="7"/>
  </w:num>
  <w:num w:numId="7" w16cid:durableId="455760775">
    <w:abstractNumId w:val="6"/>
  </w:num>
  <w:num w:numId="8" w16cid:durableId="1743873343">
    <w:abstractNumId w:val="5"/>
  </w:num>
  <w:num w:numId="9" w16cid:durableId="714618339">
    <w:abstractNumId w:val="4"/>
  </w:num>
  <w:num w:numId="10" w16cid:durableId="2005276573">
    <w:abstractNumId w:val="8"/>
  </w:num>
  <w:num w:numId="11" w16cid:durableId="761608240">
    <w:abstractNumId w:val="3"/>
  </w:num>
  <w:num w:numId="12" w16cid:durableId="1156873683">
    <w:abstractNumId w:val="2"/>
  </w:num>
  <w:num w:numId="13" w16cid:durableId="772091055">
    <w:abstractNumId w:val="1"/>
  </w:num>
  <w:num w:numId="14" w16cid:durableId="1737243382">
    <w:abstractNumId w:val="0"/>
  </w:num>
  <w:num w:numId="15" w16cid:durableId="1610504865">
    <w:abstractNumId w:val="16"/>
  </w:num>
  <w:num w:numId="16" w16cid:durableId="1922830335">
    <w:abstractNumId w:val="18"/>
  </w:num>
  <w:num w:numId="17" w16cid:durableId="1230652624">
    <w:abstractNumId w:val="14"/>
  </w:num>
  <w:num w:numId="18" w16cid:durableId="1524055790">
    <w:abstractNumId w:val="30"/>
  </w:num>
  <w:num w:numId="19" w16cid:durableId="1142304632">
    <w:abstractNumId w:val="21"/>
  </w:num>
  <w:num w:numId="20" w16cid:durableId="96413321">
    <w:abstractNumId w:val="20"/>
  </w:num>
  <w:num w:numId="21" w16cid:durableId="1857034000">
    <w:abstractNumId w:val="23"/>
  </w:num>
  <w:num w:numId="22" w16cid:durableId="1739087810">
    <w:abstractNumId w:val="11"/>
  </w:num>
  <w:num w:numId="23" w16cid:durableId="854002429">
    <w:abstractNumId w:val="22"/>
  </w:num>
  <w:num w:numId="24" w16cid:durableId="1160198706">
    <w:abstractNumId w:val="28"/>
  </w:num>
  <w:num w:numId="25" w16cid:durableId="1713337479">
    <w:abstractNumId w:val="19"/>
  </w:num>
  <w:num w:numId="26" w16cid:durableId="1470899814">
    <w:abstractNumId w:val="12"/>
  </w:num>
  <w:num w:numId="27" w16cid:durableId="1179662320">
    <w:abstractNumId w:val="24"/>
  </w:num>
  <w:num w:numId="28" w16cid:durableId="1605192320">
    <w:abstractNumId w:val="31"/>
  </w:num>
  <w:num w:numId="29" w16cid:durableId="1418818753">
    <w:abstractNumId w:val="15"/>
  </w:num>
  <w:num w:numId="30" w16cid:durableId="664552210">
    <w:abstractNumId w:val="25"/>
  </w:num>
  <w:num w:numId="31" w16cid:durableId="1003316586">
    <w:abstractNumId w:val="10"/>
  </w:num>
  <w:num w:numId="32" w16cid:durableId="2128815335">
    <w:abstractNumId w:val="13"/>
  </w:num>
  <w:num w:numId="33" w16cid:durableId="76908951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0CF9"/>
    <w:rsid w:val="00010327"/>
    <w:rsid w:val="00011BA5"/>
    <w:rsid w:val="0001373F"/>
    <w:rsid w:val="00022678"/>
    <w:rsid w:val="00035142"/>
    <w:rsid w:val="000408A8"/>
    <w:rsid w:val="00041576"/>
    <w:rsid w:val="00051002"/>
    <w:rsid w:val="00052D90"/>
    <w:rsid w:val="00053BC9"/>
    <w:rsid w:val="00086644"/>
    <w:rsid w:val="00091228"/>
    <w:rsid w:val="000A33B0"/>
    <w:rsid w:val="000A5041"/>
    <w:rsid w:val="000B6BF1"/>
    <w:rsid w:val="000D1CDA"/>
    <w:rsid w:val="000D4AC5"/>
    <w:rsid w:val="000E0BE9"/>
    <w:rsid w:val="000E4780"/>
    <w:rsid w:val="000E7097"/>
    <w:rsid w:val="000F7AA4"/>
    <w:rsid w:val="001140C2"/>
    <w:rsid w:val="0012342E"/>
    <w:rsid w:val="00125125"/>
    <w:rsid w:val="00157D6A"/>
    <w:rsid w:val="001619C4"/>
    <w:rsid w:val="00170B8A"/>
    <w:rsid w:val="001A148C"/>
    <w:rsid w:val="001A4A2E"/>
    <w:rsid w:val="001B03DD"/>
    <w:rsid w:val="001B11B7"/>
    <w:rsid w:val="001B3AEF"/>
    <w:rsid w:val="001C1A07"/>
    <w:rsid w:val="001E1E51"/>
    <w:rsid w:val="001E3502"/>
    <w:rsid w:val="001E3AAC"/>
    <w:rsid w:val="00201103"/>
    <w:rsid w:val="00203499"/>
    <w:rsid w:val="00212F80"/>
    <w:rsid w:val="00216B82"/>
    <w:rsid w:val="0022774A"/>
    <w:rsid w:val="002365F2"/>
    <w:rsid w:val="0024197D"/>
    <w:rsid w:val="002465FC"/>
    <w:rsid w:val="0025172B"/>
    <w:rsid w:val="00260F56"/>
    <w:rsid w:val="00271F16"/>
    <w:rsid w:val="002810DD"/>
    <w:rsid w:val="00285CED"/>
    <w:rsid w:val="00290CC6"/>
    <w:rsid w:val="002A08D0"/>
    <w:rsid w:val="002A5470"/>
    <w:rsid w:val="002B22DE"/>
    <w:rsid w:val="002B238F"/>
    <w:rsid w:val="002C4380"/>
    <w:rsid w:val="002E02B5"/>
    <w:rsid w:val="002E2F6C"/>
    <w:rsid w:val="002F09A1"/>
    <w:rsid w:val="002F30E3"/>
    <w:rsid w:val="002F3FA2"/>
    <w:rsid w:val="002F6DCE"/>
    <w:rsid w:val="003236A1"/>
    <w:rsid w:val="00332598"/>
    <w:rsid w:val="0035086D"/>
    <w:rsid w:val="00356183"/>
    <w:rsid w:val="00357FE1"/>
    <w:rsid w:val="003661BB"/>
    <w:rsid w:val="003840A8"/>
    <w:rsid w:val="00384E1C"/>
    <w:rsid w:val="003858A9"/>
    <w:rsid w:val="003B0391"/>
    <w:rsid w:val="003D7FB1"/>
    <w:rsid w:val="003E2D26"/>
    <w:rsid w:val="003E3051"/>
    <w:rsid w:val="003E6EAE"/>
    <w:rsid w:val="004131FB"/>
    <w:rsid w:val="00427A7D"/>
    <w:rsid w:val="00433F82"/>
    <w:rsid w:val="00443081"/>
    <w:rsid w:val="00443486"/>
    <w:rsid w:val="0047050B"/>
    <w:rsid w:val="00473BD4"/>
    <w:rsid w:val="00475E96"/>
    <w:rsid w:val="00476F85"/>
    <w:rsid w:val="00492006"/>
    <w:rsid w:val="00495093"/>
    <w:rsid w:val="004A019C"/>
    <w:rsid w:val="004A4D73"/>
    <w:rsid w:val="004B3A36"/>
    <w:rsid w:val="004E01A4"/>
    <w:rsid w:val="004E2EE8"/>
    <w:rsid w:val="004F17E7"/>
    <w:rsid w:val="00507161"/>
    <w:rsid w:val="005200C9"/>
    <w:rsid w:val="00532EAE"/>
    <w:rsid w:val="00540212"/>
    <w:rsid w:val="0054037B"/>
    <w:rsid w:val="00544E8A"/>
    <w:rsid w:val="00552A5C"/>
    <w:rsid w:val="00553EE2"/>
    <w:rsid w:val="00554B3C"/>
    <w:rsid w:val="005702A4"/>
    <w:rsid w:val="005713F5"/>
    <w:rsid w:val="0059569D"/>
    <w:rsid w:val="005B1A88"/>
    <w:rsid w:val="005D00D0"/>
    <w:rsid w:val="005D24DB"/>
    <w:rsid w:val="005D2E34"/>
    <w:rsid w:val="005F15E3"/>
    <w:rsid w:val="005F6E74"/>
    <w:rsid w:val="0060335E"/>
    <w:rsid w:val="0061069D"/>
    <w:rsid w:val="00626900"/>
    <w:rsid w:val="0063254A"/>
    <w:rsid w:val="00635885"/>
    <w:rsid w:val="00644C81"/>
    <w:rsid w:val="00645A75"/>
    <w:rsid w:val="00667FEC"/>
    <w:rsid w:val="00674411"/>
    <w:rsid w:val="00682506"/>
    <w:rsid w:val="00686E75"/>
    <w:rsid w:val="00695E2E"/>
    <w:rsid w:val="006A31AF"/>
    <w:rsid w:val="006A4149"/>
    <w:rsid w:val="006B4695"/>
    <w:rsid w:val="006C0EAF"/>
    <w:rsid w:val="006C3259"/>
    <w:rsid w:val="006D3A66"/>
    <w:rsid w:val="006F3CB5"/>
    <w:rsid w:val="006F7190"/>
    <w:rsid w:val="00701128"/>
    <w:rsid w:val="00715E0C"/>
    <w:rsid w:val="00726005"/>
    <w:rsid w:val="00744AEB"/>
    <w:rsid w:val="00763449"/>
    <w:rsid w:val="0077264C"/>
    <w:rsid w:val="0077667C"/>
    <w:rsid w:val="00781651"/>
    <w:rsid w:val="007824E9"/>
    <w:rsid w:val="0079222B"/>
    <w:rsid w:val="007930CD"/>
    <w:rsid w:val="007A34E9"/>
    <w:rsid w:val="007A559E"/>
    <w:rsid w:val="007B3274"/>
    <w:rsid w:val="007C12BC"/>
    <w:rsid w:val="007C5CF5"/>
    <w:rsid w:val="007C62D8"/>
    <w:rsid w:val="007D7786"/>
    <w:rsid w:val="007D7F5A"/>
    <w:rsid w:val="007E0C3F"/>
    <w:rsid w:val="007E4E17"/>
    <w:rsid w:val="00805420"/>
    <w:rsid w:val="00813976"/>
    <w:rsid w:val="00821911"/>
    <w:rsid w:val="0082284B"/>
    <w:rsid w:val="00825733"/>
    <w:rsid w:val="008420D2"/>
    <w:rsid w:val="00855D2E"/>
    <w:rsid w:val="00855DE9"/>
    <w:rsid w:val="008607FB"/>
    <w:rsid w:val="00865AAC"/>
    <w:rsid w:val="008751A3"/>
    <w:rsid w:val="00882E75"/>
    <w:rsid w:val="00883B4C"/>
    <w:rsid w:val="0088456D"/>
    <w:rsid w:val="00894B13"/>
    <w:rsid w:val="00896558"/>
    <w:rsid w:val="00897784"/>
    <w:rsid w:val="008C2D4E"/>
    <w:rsid w:val="008C3F6F"/>
    <w:rsid w:val="008C64AE"/>
    <w:rsid w:val="008C72C4"/>
    <w:rsid w:val="008C7C40"/>
    <w:rsid w:val="008D416A"/>
    <w:rsid w:val="008E13D2"/>
    <w:rsid w:val="008E3D0A"/>
    <w:rsid w:val="008F1E9E"/>
    <w:rsid w:val="008F7099"/>
    <w:rsid w:val="00902401"/>
    <w:rsid w:val="00911079"/>
    <w:rsid w:val="00915FA7"/>
    <w:rsid w:val="00930B78"/>
    <w:rsid w:val="00933453"/>
    <w:rsid w:val="009402D6"/>
    <w:rsid w:val="00943342"/>
    <w:rsid w:val="00945E24"/>
    <w:rsid w:val="00946D05"/>
    <w:rsid w:val="009550F6"/>
    <w:rsid w:val="009620E8"/>
    <w:rsid w:val="00972AE7"/>
    <w:rsid w:val="00984E83"/>
    <w:rsid w:val="00986D1B"/>
    <w:rsid w:val="00990AA8"/>
    <w:rsid w:val="009A31FB"/>
    <w:rsid w:val="009B119F"/>
    <w:rsid w:val="009B2F5C"/>
    <w:rsid w:val="009D1E5C"/>
    <w:rsid w:val="009D3D78"/>
    <w:rsid w:val="009E02DE"/>
    <w:rsid w:val="009E0502"/>
    <w:rsid w:val="009E2CFD"/>
    <w:rsid w:val="009E337C"/>
    <w:rsid w:val="009E5D25"/>
    <w:rsid w:val="009F4E33"/>
    <w:rsid w:val="00A16A0F"/>
    <w:rsid w:val="00A17284"/>
    <w:rsid w:val="00A204AE"/>
    <w:rsid w:val="00A24202"/>
    <w:rsid w:val="00A269D2"/>
    <w:rsid w:val="00A32D12"/>
    <w:rsid w:val="00A4484A"/>
    <w:rsid w:val="00A46AAF"/>
    <w:rsid w:val="00A477FA"/>
    <w:rsid w:val="00A50242"/>
    <w:rsid w:val="00A50C86"/>
    <w:rsid w:val="00A51BE0"/>
    <w:rsid w:val="00A665E2"/>
    <w:rsid w:val="00A66C39"/>
    <w:rsid w:val="00A67D06"/>
    <w:rsid w:val="00A733F1"/>
    <w:rsid w:val="00A73F87"/>
    <w:rsid w:val="00A7421E"/>
    <w:rsid w:val="00A83F1D"/>
    <w:rsid w:val="00A8484A"/>
    <w:rsid w:val="00A8644E"/>
    <w:rsid w:val="00A969CD"/>
    <w:rsid w:val="00AB01FC"/>
    <w:rsid w:val="00AC5DDE"/>
    <w:rsid w:val="00AC6EB1"/>
    <w:rsid w:val="00AD390F"/>
    <w:rsid w:val="00AE01B1"/>
    <w:rsid w:val="00AE54F8"/>
    <w:rsid w:val="00AE5FA3"/>
    <w:rsid w:val="00B068D7"/>
    <w:rsid w:val="00B1434E"/>
    <w:rsid w:val="00B15429"/>
    <w:rsid w:val="00B24390"/>
    <w:rsid w:val="00B33B7E"/>
    <w:rsid w:val="00B3624C"/>
    <w:rsid w:val="00B403D1"/>
    <w:rsid w:val="00B45E73"/>
    <w:rsid w:val="00B4621A"/>
    <w:rsid w:val="00B533F2"/>
    <w:rsid w:val="00B53D1F"/>
    <w:rsid w:val="00B55513"/>
    <w:rsid w:val="00B57049"/>
    <w:rsid w:val="00B63B3D"/>
    <w:rsid w:val="00B63D64"/>
    <w:rsid w:val="00B764B5"/>
    <w:rsid w:val="00B766DC"/>
    <w:rsid w:val="00B84BF3"/>
    <w:rsid w:val="00B85349"/>
    <w:rsid w:val="00B929DE"/>
    <w:rsid w:val="00B9412C"/>
    <w:rsid w:val="00B96BA5"/>
    <w:rsid w:val="00BA5A96"/>
    <w:rsid w:val="00BB47C8"/>
    <w:rsid w:val="00BC62B0"/>
    <w:rsid w:val="00BD26D2"/>
    <w:rsid w:val="00BE3FB8"/>
    <w:rsid w:val="00BE75F9"/>
    <w:rsid w:val="00C328E2"/>
    <w:rsid w:val="00C50F34"/>
    <w:rsid w:val="00C63DF5"/>
    <w:rsid w:val="00C67EFD"/>
    <w:rsid w:val="00C70C09"/>
    <w:rsid w:val="00C86F7C"/>
    <w:rsid w:val="00C95932"/>
    <w:rsid w:val="00CA7742"/>
    <w:rsid w:val="00CC0C25"/>
    <w:rsid w:val="00CC4F6A"/>
    <w:rsid w:val="00CD0A61"/>
    <w:rsid w:val="00CE22D9"/>
    <w:rsid w:val="00CF190A"/>
    <w:rsid w:val="00D12B12"/>
    <w:rsid w:val="00D256C0"/>
    <w:rsid w:val="00D31A4F"/>
    <w:rsid w:val="00D37A7E"/>
    <w:rsid w:val="00D4291D"/>
    <w:rsid w:val="00D46472"/>
    <w:rsid w:val="00D63CAF"/>
    <w:rsid w:val="00D74561"/>
    <w:rsid w:val="00D87B86"/>
    <w:rsid w:val="00DA7D2B"/>
    <w:rsid w:val="00DC3CDF"/>
    <w:rsid w:val="00DC3D44"/>
    <w:rsid w:val="00DD1444"/>
    <w:rsid w:val="00DD77E2"/>
    <w:rsid w:val="00DE035F"/>
    <w:rsid w:val="00DF3E8C"/>
    <w:rsid w:val="00E106DE"/>
    <w:rsid w:val="00E20D0C"/>
    <w:rsid w:val="00E72407"/>
    <w:rsid w:val="00E765E5"/>
    <w:rsid w:val="00E83FD9"/>
    <w:rsid w:val="00EA4796"/>
    <w:rsid w:val="00ED04E8"/>
    <w:rsid w:val="00ED79DD"/>
    <w:rsid w:val="00EE25E4"/>
    <w:rsid w:val="00EE2D87"/>
    <w:rsid w:val="00EE6199"/>
    <w:rsid w:val="00EF4725"/>
    <w:rsid w:val="00EF52E9"/>
    <w:rsid w:val="00F0264E"/>
    <w:rsid w:val="00F1146A"/>
    <w:rsid w:val="00F1165F"/>
    <w:rsid w:val="00F2319E"/>
    <w:rsid w:val="00F32594"/>
    <w:rsid w:val="00F47CEF"/>
    <w:rsid w:val="00F649AF"/>
    <w:rsid w:val="00F75F60"/>
    <w:rsid w:val="00F7755C"/>
    <w:rsid w:val="00F87BB8"/>
    <w:rsid w:val="00F90E06"/>
    <w:rsid w:val="00F944BD"/>
    <w:rsid w:val="00FA0242"/>
    <w:rsid w:val="00FA3ADF"/>
    <w:rsid w:val="00FA62CF"/>
    <w:rsid w:val="00FB092A"/>
    <w:rsid w:val="00FC2571"/>
    <w:rsid w:val="00FC4D77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11</cp:revision>
  <cp:lastPrinted>2022-02-03T22:12:00Z</cp:lastPrinted>
  <dcterms:created xsi:type="dcterms:W3CDTF">2024-04-06T14:49:00Z</dcterms:created>
  <dcterms:modified xsi:type="dcterms:W3CDTF">2024-04-06T14:55:00Z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860eae7987c236d04513314a31e9436684b8bdac0f63b1b283ca459d56b2311a</vt:lpwstr>
  </property>
</Properties>
</file>