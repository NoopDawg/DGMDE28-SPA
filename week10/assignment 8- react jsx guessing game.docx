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7B861520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: </w:t>
      </w:r>
      <w:r w:rsidR="00515016">
        <w:rPr>
          <w:color w:val="auto"/>
          <w:sz w:val="36"/>
          <w:szCs w:val="36"/>
        </w:rPr>
        <w:t xml:space="preserve">React JSX </w:t>
      </w:r>
    </w:p>
    <w:p w14:paraId="01FB7541" w14:textId="77777777" w:rsidR="000A33B0" w:rsidRDefault="000A33B0">
      <w:pPr>
        <w:pStyle w:val="Heading1"/>
      </w:pP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710A172C" w14:textId="33095F51" w:rsidR="008E13D2" w:rsidRDefault="00CE25E6" w:rsidP="00D74561">
      <w:r>
        <w:t>Use React JSX to create a</w:t>
      </w:r>
      <w:r w:rsidR="003D7905">
        <w:t>n interactive single page web app!</w:t>
      </w:r>
      <w:r w:rsidR="00AF1D4D">
        <w:t xml:space="preserve">  This will </w:t>
      </w:r>
      <w:r w:rsidR="003C04A1">
        <w:t>help you to resolve</w:t>
      </w:r>
      <w:r w:rsidR="00AF1D4D">
        <w:t xml:space="preserve"> issues you will </w:t>
      </w:r>
      <w:r w:rsidR="003C04A1">
        <w:t>likely encounter</w:t>
      </w:r>
      <w:r w:rsidR="00AF1D4D">
        <w:t xml:space="preserve"> for your final project.</w:t>
      </w:r>
      <w:r w:rsidR="0035086D">
        <w:br/>
      </w:r>
    </w:p>
    <w:p w14:paraId="32A4461F" w14:textId="4E72C29A" w:rsidR="008E13D2" w:rsidRDefault="008E13D2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  <w:r w:rsidRPr="007B3274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Task:</w:t>
      </w:r>
    </w:p>
    <w:p w14:paraId="117635AC" w14:textId="1C6EA7D3" w:rsidR="00F2319E" w:rsidRDefault="00CE25E6" w:rsidP="00D74561">
      <w:r>
        <w:t xml:space="preserve">You are tasked with creating a </w:t>
      </w:r>
      <w:r w:rsidR="003D7905">
        <w:t>“</w:t>
      </w:r>
      <w:r w:rsidR="002E15E3">
        <w:t>simple</w:t>
      </w:r>
      <w:r w:rsidR="003D7905">
        <w:t>”</w:t>
      </w:r>
      <w:r w:rsidR="002E15E3">
        <w:t xml:space="preserve"> guessing game. </w:t>
      </w:r>
    </w:p>
    <w:p w14:paraId="512919E8" w14:textId="77777777" w:rsidR="008607FB" w:rsidRDefault="008607FB" w:rsidP="00D74561">
      <w:pPr>
        <w:rPr>
          <w:b/>
          <w:bCs/>
        </w:rPr>
      </w:pPr>
    </w:p>
    <w:p w14:paraId="505CF326" w14:textId="701783D3" w:rsidR="00F2319E" w:rsidRPr="00A51BE0" w:rsidRDefault="00F2319E" w:rsidP="00D74561">
      <w:pPr>
        <w:rPr>
          <w:b/>
          <w:bCs/>
        </w:rPr>
      </w:pPr>
      <w:r w:rsidRPr="00A51BE0">
        <w:rPr>
          <w:b/>
          <w:bCs/>
        </w:rPr>
        <w:t>Game play:</w:t>
      </w:r>
    </w:p>
    <w:p w14:paraId="406398E3" w14:textId="77777777" w:rsidR="007F27A6" w:rsidRDefault="007F27A6" w:rsidP="00DC3D44">
      <w:pPr>
        <w:rPr>
          <w:b/>
          <w:bCs/>
        </w:rPr>
      </w:pPr>
    </w:p>
    <w:p w14:paraId="42C73371" w14:textId="76A588DE" w:rsidR="00C74AE9" w:rsidRDefault="0089045F" w:rsidP="007F27A6">
      <w:r>
        <w:t xml:space="preserve">The game will randomly select a number to guess.  </w:t>
      </w:r>
      <w:r w:rsidR="007F27A6">
        <w:t xml:space="preserve">The user will </w:t>
      </w:r>
      <w:r>
        <w:t xml:space="preserve">try to guess the </w:t>
      </w:r>
      <w:r w:rsidR="007F27A6">
        <w:t xml:space="preserve">number and the game </w:t>
      </w:r>
      <w:r>
        <w:t>will</w:t>
      </w:r>
      <w:r w:rsidR="007F27A6">
        <w:t xml:space="preserve"> </w:t>
      </w:r>
      <w:r>
        <w:t>indicate the status of the guess</w:t>
      </w:r>
      <w:r w:rsidR="007F27A6">
        <w:t xml:space="preserve">. </w:t>
      </w:r>
      <w:r w:rsidR="007B541D">
        <w:t>If they do not guess within the set number of guesses allowed (see settings below)</w:t>
      </w:r>
      <w:r w:rsidR="00C759A4">
        <w:t>, they lose.  If they guess the number, they win.</w:t>
      </w:r>
      <w:r w:rsidR="00E46485">
        <w:t xml:space="preserve"> Otherwise, the status is “too high” or “too low”.</w:t>
      </w:r>
    </w:p>
    <w:p w14:paraId="41C576B4" w14:textId="77777777" w:rsidR="00E46485" w:rsidRDefault="00C759A4" w:rsidP="007F27A6">
      <w:r>
        <w:t xml:space="preserve">After each turn, indicate </w:t>
      </w:r>
      <w:r w:rsidR="00E46485">
        <w:t xml:space="preserve">the status:  </w:t>
      </w:r>
    </w:p>
    <w:p w14:paraId="76078D24" w14:textId="77777777" w:rsidR="00E46485" w:rsidRDefault="00C759A4" w:rsidP="00B87F19">
      <w:pPr>
        <w:pStyle w:val="ListParagraph"/>
        <w:numPr>
          <w:ilvl w:val="0"/>
          <w:numId w:val="37"/>
        </w:numPr>
      </w:pPr>
      <w:r>
        <w:t xml:space="preserve">guessed </w:t>
      </w:r>
      <w:proofErr w:type="gramStart"/>
      <w:r>
        <w:t>correctly</w:t>
      </w:r>
      <w:proofErr w:type="gramEnd"/>
    </w:p>
    <w:p w14:paraId="71526BFF" w14:textId="77777777" w:rsidR="00E46485" w:rsidRDefault="00C759A4" w:rsidP="00B87F19">
      <w:pPr>
        <w:pStyle w:val="ListParagraph"/>
        <w:numPr>
          <w:ilvl w:val="0"/>
          <w:numId w:val="37"/>
        </w:numPr>
      </w:pPr>
      <w:r>
        <w:t xml:space="preserve">out of guesses </w:t>
      </w:r>
      <w:r w:rsidR="00E46485">
        <w:t xml:space="preserve">– </w:t>
      </w:r>
      <w:proofErr w:type="spellStart"/>
      <w:r w:rsidR="00E46485">
        <w:t>ie</w:t>
      </w:r>
      <w:proofErr w:type="spellEnd"/>
      <w:r w:rsidR="00E46485">
        <w:t xml:space="preserve">, they lost </w:t>
      </w:r>
      <w:r>
        <w:t>(</w:t>
      </w:r>
      <w:r w:rsidR="00856748">
        <w:t>in this case also show the correct number)</w:t>
      </w:r>
    </w:p>
    <w:p w14:paraId="4D6E7EC1" w14:textId="77777777" w:rsidR="00B87F19" w:rsidRDefault="00856748" w:rsidP="00B87F19">
      <w:pPr>
        <w:pStyle w:val="ListParagraph"/>
        <w:numPr>
          <w:ilvl w:val="0"/>
          <w:numId w:val="37"/>
        </w:numPr>
      </w:pPr>
      <w:r>
        <w:t xml:space="preserve">their guess </w:t>
      </w:r>
      <w:r w:rsidR="00E46485">
        <w:t>is</w:t>
      </w:r>
      <w:r>
        <w:t xml:space="preserve"> too </w:t>
      </w:r>
      <w:proofErr w:type="gramStart"/>
      <w:r>
        <w:t>hig</w:t>
      </w:r>
      <w:r w:rsidR="00B87F19">
        <w:t>h</w:t>
      </w:r>
      <w:proofErr w:type="gramEnd"/>
    </w:p>
    <w:p w14:paraId="54152F96" w14:textId="24D401C7" w:rsidR="00C759A4" w:rsidRDefault="00B87F19" w:rsidP="00B87F19">
      <w:pPr>
        <w:pStyle w:val="ListParagraph"/>
        <w:numPr>
          <w:ilvl w:val="0"/>
          <w:numId w:val="37"/>
        </w:numPr>
      </w:pPr>
      <w:r>
        <w:t xml:space="preserve">their guess is </w:t>
      </w:r>
      <w:r w:rsidR="00856748">
        <w:t xml:space="preserve">too </w:t>
      </w:r>
      <w:proofErr w:type="gramStart"/>
      <w:r w:rsidR="00856748">
        <w:t>low</w:t>
      </w:r>
      <w:proofErr w:type="gramEnd"/>
    </w:p>
    <w:p w14:paraId="45BD1C79" w14:textId="488CA4FA" w:rsidR="00856748" w:rsidRDefault="00B87F19" w:rsidP="007F27A6">
      <w:r>
        <w:br/>
      </w:r>
      <w:r w:rsidR="00856748">
        <w:t xml:space="preserve">After </w:t>
      </w:r>
      <w:r w:rsidR="003208D2">
        <w:t xml:space="preserve">a win or lose condition, the user can press a button to start a new game.  They should not be allowed to continue </w:t>
      </w:r>
      <w:r w:rsidR="0089045F">
        <w:t>to guess th</w:t>
      </w:r>
      <w:r w:rsidR="003208D2">
        <w:t xml:space="preserve">e “current” </w:t>
      </w:r>
      <w:r w:rsidR="0089045F">
        <w:t>number</w:t>
      </w:r>
      <w:r w:rsidR="003208D2">
        <w:t>.</w:t>
      </w:r>
    </w:p>
    <w:p w14:paraId="0310CAEC" w14:textId="77777777" w:rsidR="007B541D" w:rsidRDefault="007B541D" w:rsidP="007F27A6"/>
    <w:p w14:paraId="3EC1DF53" w14:textId="17FE65BD" w:rsidR="00C74AE9" w:rsidRDefault="008F4226" w:rsidP="007F27A6">
      <w:r>
        <w:t xml:space="preserve">After a game has concluded in a </w:t>
      </w:r>
      <w:r w:rsidR="00024BC8">
        <w:t>win, update the data in the</w:t>
      </w:r>
      <w:r w:rsidR="00930AA6">
        <w:t xml:space="preserve"> stat’s page (see below)</w:t>
      </w:r>
      <w:r w:rsidR="007F27A6">
        <w:t xml:space="preserve">.  </w:t>
      </w:r>
      <w:r w:rsidR="00E11E59">
        <w:t>(</w:t>
      </w:r>
      <w:r w:rsidR="008F0D00">
        <w:t xml:space="preserve">For a loss, </w:t>
      </w:r>
      <w:r w:rsidR="004B6E62">
        <w:t xml:space="preserve">do not </w:t>
      </w:r>
      <w:r w:rsidR="003C3504">
        <w:t>update the average number of guesses needed.</w:t>
      </w:r>
      <w:r w:rsidR="00E11E59">
        <w:t>)</w:t>
      </w:r>
    </w:p>
    <w:p w14:paraId="5B40B72B" w14:textId="72443C15" w:rsidR="00B75796" w:rsidRDefault="00902230" w:rsidP="007F27A6">
      <w:r>
        <w:br/>
      </w:r>
      <w:r w:rsidR="007F27A6">
        <w:t xml:space="preserve">Use a separate “page” (route) for user settings:  </w:t>
      </w:r>
    </w:p>
    <w:p w14:paraId="3C86C281" w14:textId="18E0A795" w:rsidR="00B75796" w:rsidRDefault="007F27A6" w:rsidP="00B75796">
      <w:pPr>
        <w:pStyle w:val="ListParagraph"/>
        <w:numPr>
          <w:ilvl w:val="0"/>
          <w:numId w:val="35"/>
        </w:numPr>
      </w:pPr>
      <w:r>
        <w:t xml:space="preserve">number of guesses </w:t>
      </w:r>
      <w:proofErr w:type="gramStart"/>
      <w:r>
        <w:t>allowed</w:t>
      </w:r>
      <w:proofErr w:type="gramEnd"/>
      <w:r>
        <w:t xml:space="preserve">  </w:t>
      </w:r>
    </w:p>
    <w:p w14:paraId="37932E3B" w14:textId="3D41DE3D" w:rsidR="007F27A6" w:rsidRDefault="007F27A6" w:rsidP="00B75796">
      <w:pPr>
        <w:pStyle w:val="ListParagraph"/>
        <w:numPr>
          <w:ilvl w:val="0"/>
          <w:numId w:val="35"/>
        </w:numPr>
      </w:pPr>
      <w:r>
        <w:t xml:space="preserve">number range to guess – i.e., 1 – </w:t>
      </w:r>
      <w:proofErr w:type="gramStart"/>
      <w:r>
        <w:t>100</w:t>
      </w:r>
      <w:proofErr w:type="gramEnd"/>
    </w:p>
    <w:p w14:paraId="10449238" w14:textId="77777777" w:rsidR="00581726" w:rsidRDefault="00581726" w:rsidP="00581726">
      <w:pPr>
        <w:pStyle w:val="ListParagraph"/>
      </w:pPr>
    </w:p>
    <w:p w14:paraId="3AF81445" w14:textId="7D89B500" w:rsidR="00B75796" w:rsidRDefault="00902230" w:rsidP="00B75796">
      <w:r>
        <w:t>Use a separate “page” (route) for player stats</w:t>
      </w:r>
      <w:r w:rsidR="00B75796">
        <w:t>:</w:t>
      </w:r>
    </w:p>
    <w:p w14:paraId="4451A8D5" w14:textId="3602D9E4" w:rsidR="00902230" w:rsidRDefault="00902230" w:rsidP="00902230">
      <w:pPr>
        <w:pStyle w:val="ListParagraph"/>
        <w:numPr>
          <w:ilvl w:val="0"/>
          <w:numId w:val="34"/>
        </w:numPr>
      </w:pPr>
      <w:r>
        <w:t xml:space="preserve"># </w:t>
      </w:r>
      <w:r w:rsidR="004B6E62">
        <w:t>games won</w:t>
      </w:r>
    </w:p>
    <w:p w14:paraId="29F565C4" w14:textId="652322B0" w:rsidR="00902230" w:rsidRDefault="00902230" w:rsidP="00902230">
      <w:pPr>
        <w:pStyle w:val="ListParagraph"/>
        <w:numPr>
          <w:ilvl w:val="0"/>
          <w:numId w:val="34"/>
        </w:numPr>
      </w:pPr>
      <w:r>
        <w:t xml:space="preserve">Average number of guesses needed  </w:t>
      </w:r>
      <w:r>
        <w:br/>
      </w:r>
    </w:p>
    <w:p w14:paraId="1DF05259" w14:textId="18858CC9" w:rsidR="00F944BD" w:rsidRDefault="008607FB" w:rsidP="00DC3D44">
      <w:r>
        <w:t>Additional features are encouraged once the requirements are met.</w:t>
      </w:r>
    </w:p>
    <w:p w14:paraId="1E4B259B" w14:textId="77777777" w:rsidR="00A204AE" w:rsidRPr="007B3274" w:rsidRDefault="00A204AE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</w:p>
    <w:p w14:paraId="199ECCDF" w14:textId="77777777" w:rsidR="00086644" w:rsidRDefault="00D74561" w:rsidP="007A34E9">
      <w:pPr>
        <w:pStyle w:val="Heading2"/>
      </w:pPr>
      <w:r>
        <w:lastRenderedPageBreak/>
        <w:t>Deliverables</w:t>
      </w:r>
      <w:r w:rsidR="007A34E9">
        <w:t xml:space="preserve">: </w:t>
      </w:r>
    </w:p>
    <w:p w14:paraId="69102DFC" w14:textId="7794C743" w:rsidR="00B403D1" w:rsidRDefault="002267D9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In app.js, </w:t>
      </w:r>
      <w:r w:rsidR="001367E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export a component called </w:t>
      </w:r>
      <w:proofErr w:type="spellStart"/>
      <w:r w:rsidR="001367E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GuessApp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.  Submit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app,js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and any modules you created.</w:t>
      </w:r>
      <w:r w:rsidR="00A50C8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</w:p>
    <w:p w14:paraId="20B6C608" w14:textId="5FBA8287" w:rsidR="00D74561" w:rsidRDefault="00D74561" w:rsidP="00D74561">
      <w:pPr>
        <w:pStyle w:val="Heading2"/>
      </w:pPr>
      <w:r>
        <w:t>Rubric</w:t>
      </w:r>
    </w:p>
    <w:p w14:paraId="35BD36A0" w14:textId="13067700" w:rsidR="0012342E" w:rsidRDefault="00ED04E8" w:rsidP="00D74561">
      <w:r>
        <w:t>Works</w:t>
      </w:r>
      <w:r w:rsidR="00A32D12">
        <w:t xml:space="preserve"> to spec</w:t>
      </w:r>
      <w:r w:rsidR="00A32D12">
        <w:tab/>
      </w:r>
      <w:r w:rsidR="00A32D12">
        <w:tab/>
      </w:r>
      <w:r w:rsidR="00733B2D">
        <w:t>7</w:t>
      </w:r>
      <w:r w:rsidR="00A32D12">
        <w:t>0%</w:t>
      </w:r>
    </w:p>
    <w:p w14:paraId="446947F3" w14:textId="52BAB348" w:rsidR="00A32D12" w:rsidRDefault="00A32D12" w:rsidP="00D74561">
      <w:r>
        <w:t>Code quality</w:t>
      </w:r>
      <w:r>
        <w:tab/>
      </w:r>
      <w:r>
        <w:tab/>
      </w:r>
      <w:r w:rsidR="00733B2D">
        <w:t>2</w:t>
      </w:r>
      <w:r w:rsidR="008607FB">
        <w:t>0%</w:t>
      </w:r>
    </w:p>
    <w:p w14:paraId="231F43A7" w14:textId="581CCCBE" w:rsidR="00F944BD" w:rsidRDefault="00A32D12" w:rsidP="00D74561">
      <w:r>
        <w:t>UI quality</w:t>
      </w:r>
      <w:r w:rsidR="008607FB">
        <w:tab/>
      </w:r>
      <w:r w:rsidR="008607FB">
        <w:tab/>
      </w:r>
      <w:r w:rsidR="001367E0">
        <w:t>1</w:t>
      </w:r>
      <w:r w:rsidR="008607FB">
        <w:t>0%</w:t>
      </w:r>
    </w:p>
    <w:sectPr w:rsidR="00F944BD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D9AC4" w14:textId="77777777" w:rsidR="003C7A66" w:rsidRDefault="003C7A66">
      <w:pPr>
        <w:spacing w:after="0"/>
      </w:pPr>
      <w:r>
        <w:separator/>
      </w:r>
    </w:p>
  </w:endnote>
  <w:endnote w:type="continuationSeparator" w:id="0">
    <w:p w14:paraId="55169626" w14:textId="77777777" w:rsidR="003C7A66" w:rsidRDefault="003C7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AA668" w14:textId="77777777" w:rsidR="003C7A66" w:rsidRDefault="003C7A66">
      <w:pPr>
        <w:spacing w:after="0"/>
      </w:pPr>
      <w:r>
        <w:separator/>
      </w:r>
    </w:p>
  </w:footnote>
  <w:footnote w:type="continuationSeparator" w:id="0">
    <w:p w14:paraId="4ACB8247" w14:textId="77777777" w:rsidR="003C7A66" w:rsidRDefault="003C7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23327"/>
    <w:multiLevelType w:val="hybridMultilevel"/>
    <w:tmpl w:val="618EE920"/>
    <w:lvl w:ilvl="0" w:tplc="A6EA07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359E1"/>
    <w:multiLevelType w:val="hybridMultilevel"/>
    <w:tmpl w:val="B29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326D8"/>
    <w:multiLevelType w:val="hybridMultilevel"/>
    <w:tmpl w:val="B5DE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426278"/>
    <w:multiLevelType w:val="hybridMultilevel"/>
    <w:tmpl w:val="D89A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625497">
    <w:abstractNumId w:val="9"/>
  </w:num>
  <w:num w:numId="2" w16cid:durableId="115562661">
    <w:abstractNumId w:val="29"/>
  </w:num>
  <w:num w:numId="3" w16cid:durableId="2024284045">
    <w:abstractNumId w:val="32"/>
  </w:num>
  <w:num w:numId="4" w16cid:durableId="1328748271">
    <w:abstractNumId w:val="18"/>
  </w:num>
  <w:num w:numId="5" w16cid:durableId="1280725760">
    <w:abstractNumId w:val="18"/>
    <w:lvlOverride w:ilvl="0">
      <w:startOverride w:val="1"/>
    </w:lvlOverride>
  </w:num>
  <w:num w:numId="6" w16cid:durableId="956764361">
    <w:abstractNumId w:val="7"/>
  </w:num>
  <w:num w:numId="7" w16cid:durableId="1869366320">
    <w:abstractNumId w:val="6"/>
  </w:num>
  <w:num w:numId="8" w16cid:durableId="200485521">
    <w:abstractNumId w:val="5"/>
  </w:num>
  <w:num w:numId="9" w16cid:durableId="1078673888">
    <w:abstractNumId w:val="4"/>
  </w:num>
  <w:num w:numId="10" w16cid:durableId="357127389">
    <w:abstractNumId w:val="8"/>
  </w:num>
  <w:num w:numId="11" w16cid:durableId="1629701558">
    <w:abstractNumId w:val="3"/>
  </w:num>
  <w:num w:numId="12" w16cid:durableId="447748765">
    <w:abstractNumId w:val="2"/>
  </w:num>
  <w:num w:numId="13" w16cid:durableId="1631864588">
    <w:abstractNumId w:val="1"/>
  </w:num>
  <w:num w:numId="14" w16cid:durableId="1738361809">
    <w:abstractNumId w:val="0"/>
  </w:num>
  <w:num w:numId="15" w16cid:durableId="672806190">
    <w:abstractNumId w:val="17"/>
  </w:num>
  <w:num w:numId="16" w16cid:durableId="760681631">
    <w:abstractNumId w:val="19"/>
  </w:num>
  <w:num w:numId="17" w16cid:durableId="168373542">
    <w:abstractNumId w:val="15"/>
  </w:num>
  <w:num w:numId="18" w16cid:durableId="1295217904">
    <w:abstractNumId w:val="34"/>
  </w:num>
  <w:num w:numId="19" w16cid:durableId="962543795">
    <w:abstractNumId w:val="23"/>
  </w:num>
  <w:num w:numId="20" w16cid:durableId="2031491574">
    <w:abstractNumId w:val="22"/>
  </w:num>
  <w:num w:numId="21" w16cid:durableId="191496255">
    <w:abstractNumId w:val="25"/>
  </w:num>
  <w:num w:numId="22" w16cid:durableId="1232692117">
    <w:abstractNumId w:val="11"/>
  </w:num>
  <w:num w:numId="23" w16cid:durableId="217596665">
    <w:abstractNumId w:val="24"/>
  </w:num>
  <w:num w:numId="24" w16cid:durableId="2039040035">
    <w:abstractNumId w:val="31"/>
  </w:num>
  <w:num w:numId="25" w16cid:durableId="1156074740">
    <w:abstractNumId w:val="20"/>
  </w:num>
  <w:num w:numId="26" w16cid:durableId="681904573">
    <w:abstractNumId w:val="12"/>
  </w:num>
  <w:num w:numId="27" w16cid:durableId="738019116">
    <w:abstractNumId w:val="26"/>
  </w:num>
  <w:num w:numId="28" w16cid:durableId="2004970246">
    <w:abstractNumId w:val="35"/>
  </w:num>
  <w:num w:numId="29" w16cid:durableId="269624013">
    <w:abstractNumId w:val="16"/>
  </w:num>
  <w:num w:numId="30" w16cid:durableId="1278488584">
    <w:abstractNumId w:val="28"/>
  </w:num>
  <w:num w:numId="31" w16cid:durableId="2076320929">
    <w:abstractNumId w:val="10"/>
  </w:num>
  <w:num w:numId="32" w16cid:durableId="443160716">
    <w:abstractNumId w:val="14"/>
  </w:num>
  <w:num w:numId="33" w16cid:durableId="1246263575">
    <w:abstractNumId w:val="30"/>
  </w:num>
  <w:num w:numId="34" w16cid:durableId="1269049481">
    <w:abstractNumId w:val="21"/>
  </w:num>
  <w:num w:numId="35" w16cid:durableId="1542016261">
    <w:abstractNumId w:val="33"/>
  </w:num>
  <w:num w:numId="36" w16cid:durableId="1412771327">
    <w:abstractNumId w:val="13"/>
  </w:num>
  <w:num w:numId="37" w16cid:durableId="21353668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22678"/>
    <w:rsid w:val="00024BC8"/>
    <w:rsid w:val="00035142"/>
    <w:rsid w:val="000408A8"/>
    <w:rsid w:val="00041576"/>
    <w:rsid w:val="00051002"/>
    <w:rsid w:val="00052D90"/>
    <w:rsid w:val="00053BC9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7097"/>
    <w:rsid w:val="000F7AA4"/>
    <w:rsid w:val="001140C2"/>
    <w:rsid w:val="0012265F"/>
    <w:rsid w:val="0012342E"/>
    <w:rsid w:val="001367E0"/>
    <w:rsid w:val="00157D6A"/>
    <w:rsid w:val="001619C4"/>
    <w:rsid w:val="00170B8A"/>
    <w:rsid w:val="001A148C"/>
    <w:rsid w:val="001B03DD"/>
    <w:rsid w:val="001B11B7"/>
    <w:rsid w:val="001B3AEF"/>
    <w:rsid w:val="001C1A07"/>
    <w:rsid w:val="001E1E51"/>
    <w:rsid w:val="001E3502"/>
    <w:rsid w:val="001E3AAC"/>
    <w:rsid w:val="00201103"/>
    <w:rsid w:val="00203499"/>
    <w:rsid w:val="00212F80"/>
    <w:rsid w:val="00216B82"/>
    <w:rsid w:val="002267D9"/>
    <w:rsid w:val="0022774A"/>
    <w:rsid w:val="002365F2"/>
    <w:rsid w:val="0024197D"/>
    <w:rsid w:val="002465FC"/>
    <w:rsid w:val="0025172B"/>
    <w:rsid w:val="00260F56"/>
    <w:rsid w:val="00271F16"/>
    <w:rsid w:val="002810DD"/>
    <w:rsid w:val="00290CC6"/>
    <w:rsid w:val="002A08D0"/>
    <w:rsid w:val="002A5470"/>
    <w:rsid w:val="002B22DE"/>
    <w:rsid w:val="002B238F"/>
    <w:rsid w:val="002C4380"/>
    <w:rsid w:val="002E15E3"/>
    <w:rsid w:val="002E2F6C"/>
    <w:rsid w:val="002F09A1"/>
    <w:rsid w:val="002F30E3"/>
    <w:rsid w:val="002F3FA2"/>
    <w:rsid w:val="002F6DCE"/>
    <w:rsid w:val="003208D2"/>
    <w:rsid w:val="003236A1"/>
    <w:rsid w:val="00332598"/>
    <w:rsid w:val="0035086D"/>
    <w:rsid w:val="00356183"/>
    <w:rsid w:val="00357FE1"/>
    <w:rsid w:val="003661BB"/>
    <w:rsid w:val="003840A8"/>
    <w:rsid w:val="003858A9"/>
    <w:rsid w:val="00393018"/>
    <w:rsid w:val="003B0391"/>
    <w:rsid w:val="003C04A1"/>
    <w:rsid w:val="003C3504"/>
    <w:rsid w:val="003C7A66"/>
    <w:rsid w:val="003D7905"/>
    <w:rsid w:val="003D7FB1"/>
    <w:rsid w:val="003E2D26"/>
    <w:rsid w:val="003E6EAE"/>
    <w:rsid w:val="004131FB"/>
    <w:rsid w:val="00427A7D"/>
    <w:rsid w:val="00433F82"/>
    <w:rsid w:val="00443081"/>
    <w:rsid w:val="00443486"/>
    <w:rsid w:val="0047050B"/>
    <w:rsid w:val="00473BD4"/>
    <w:rsid w:val="00475E96"/>
    <w:rsid w:val="00476F85"/>
    <w:rsid w:val="00492006"/>
    <w:rsid w:val="00495093"/>
    <w:rsid w:val="004A019C"/>
    <w:rsid w:val="004A4D73"/>
    <w:rsid w:val="004B3A36"/>
    <w:rsid w:val="004B6E62"/>
    <w:rsid w:val="004D7444"/>
    <w:rsid w:val="004E01A4"/>
    <w:rsid w:val="004E2EE8"/>
    <w:rsid w:val="004F17E7"/>
    <w:rsid w:val="00507161"/>
    <w:rsid w:val="00515016"/>
    <w:rsid w:val="005200C9"/>
    <w:rsid w:val="00532EAE"/>
    <w:rsid w:val="00540212"/>
    <w:rsid w:val="0054037B"/>
    <w:rsid w:val="00544E8A"/>
    <w:rsid w:val="00552A5C"/>
    <w:rsid w:val="00553EE2"/>
    <w:rsid w:val="00554B3C"/>
    <w:rsid w:val="005702A4"/>
    <w:rsid w:val="005713F5"/>
    <w:rsid w:val="00581726"/>
    <w:rsid w:val="0059569D"/>
    <w:rsid w:val="005B1A88"/>
    <w:rsid w:val="005D00D0"/>
    <w:rsid w:val="005D24DB"/>
    <w:rsid w:val="005D2E34"/>
    <w:rsid w:val="005F15E3"/>
    <w:rsid w:val="0060335E"/>
    <w:rsid w:val="0061069D"/>
    <w:rsid w:val="006216B0"/>
    <w:rsid w:val="00626900"/>
    <w:rsid w:val="0063254A"/>
    <w:rsid w:val="00635885"/>
    <w:rsid w:val="00644C81"/>
    <w:rsid w:val="00645A75"/>
    <w:rsid w:val="006514C6"/>
    <w:rsid w:val="00667FEC"/>
    <w:rsid w:val="00674411"/>
    <w:rsid w:val="00682506"/>
    <w:rsid w:val="00695E2E"/>
    <w:rsid w:val="006A31AF"/>
    <w:rsid w:val="006A4149"/>
    <w:rsid w:val="006B4695"/>
    <w:rsid w:val="006C0EAF"/>
    <w:rsid w:val="006C3259"/>
    <w:rsid w:val="006D3A66"/>
    <w:rsid w:val="006F3CB5"/>
    <w:rsid w:val="006F7190"/>
    <w:rsid w:val="00701128"/>
    <w:rsid w:val="00715E0C"/>
    <w:rsid w:val="00726005"/>
    <w:rsid w:val="00733B2D"/>
    <w:rsid w:val="00744AEB"/>
    <w:rsid w:val="00763449"/>
    <w:rsid w:val="0077264C"/>
    <w:rsid w:val="00781651"/>
    <w:rsid w:val="007824E9"/>
    <w:rsid w:val="007930CD"/>
    <w:rsid w:val="007A34E9"/>
    <w:rsid w:val="007A559E"/>
    <w:rsid w:val="007A7BFB"/>
    <w:rsid w:val="007B3274"/>
    <w:rsid w:val="007B541D"/>
    <w:rsid w:val="007C12BC"/>
    <w:rsid w:val="007C5CF5"/>
    <w:rsid w:val="007C62D8"/>
    <w:rsid w:val="007D7786"/>
    <w:rsid w:val="007E0C3F"/>
    <w:rsid w:val="007E4E17"/>
    <w:rsid w:val="007F27A6"/>
    <w:rsid w:val="00802B45"/>
    <w:rsid w:val="00805420"/>
    <w:rsid w:val="00813976"/>
    <w:rsid w:val="00821911"/>
    <w:rsid w:val="0082284B"/>
    <w:rsid w:val="00825733"/>
    <w:rsid w:val="008420D2"/>
    <w:rsid w:val="00855D2E"/>
    <w:rsid w:val="00855DE9"/>
    <w:rsid w:val="00856748"/>
    <w:rsid w:val="008607FB"/>
    <w:rsid w:val="008628ED"/>
    <w:rsid w:val="00865AAC"/>
    <w:rsid w:val="008751A3"/>
    <w:rsid w:val="00882E75"/>
    <w:rsid w:val="00883B4C"/>
    <w:rsid w:val="0088456D"/>
    <w:rsid w:val="0089045F"/>
    <w:rsid w:val="00894B13"/>
    <w:rsid w:val="00896558"/>
    <w:rsid w:val="00897784"/>
    <w:rsid w:val="008C2D4E"/>
    <w:rsid w:val="008C3F6F"/>
    <w:rsid w:val="008C64AE"/>
    <w:rsid w:val="008C72C4"/>
    <w:rsid w:val="008D416A"/>
    <w:rsid w:val="008E13D2"/>
    <w:rsid w:val="008E3D0A"/>
    <w:rsid w:val="008F0D00"/>
    <w:rsid w:val="008F4226"/>
    <w:rsid w:val="008F7099"/>
    <w:rsid w:val="00902230"/>
    <w:rsid w:val="00902401"/>
    <w:rsid w:val="009276E0"/>
    <w:rsid w:val="00930AA6"/>
    <w:rsid w:val="00930B78"/>
    <w:rsid w:val="00933453"/>
    <w:rsid w:val="009402D6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2F5C"/>
    <w:rsid w:val="009B6C27"/>
    <w:rsid w:val="009D1E5C"/>
    <w:rsid w:val="009D3D78"/>
    <w:rsid w:val="009E02DE"/>
    <w:rsid w:val="009E0502"/>
    <w:rsid w:val="009E2CFD"/>
    <w:rsid w:val="009E337C"/>
    <w:rsid w:val="009E5D25"/>
    <w:rsid w:val="009F4E33"/>
    <w:rsid w:val="00A16A0F"/>
    <w:rsid w:val="00A17284"/>
    <w:rsid w:val="00A204AE"/>
    <w:rsid w:val="00A24202"/>
    <w:rsid w:val="00A269D2"/>
    <w:rsid w:val="00A32D12"/>
    <w:rsid w:val="00A4484A"/>
    <w:rsid w:val="00A477FA"/>
    <w:rsid w:val="00A50242"/>
    <w:rsid w:val="00A50C86"/>
    <w:rsid w:val="00A51BE0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B01FC"/>
    <w:rsid w:val="00AC0373"/>
    <w:rsid w:val="00AC5DDE"/>
    <w:rsid w:val="00AE54F8"/>
    <w:rsid w:val="00AE5FA3"/>
    <w:rsid w:val="00AF1D4D"/>
    <w:rsid w:val="00AF6C47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63D64"/>
    <w:rsid w:val="00B75796"/>
    <w:rsid w:val="00B766DC"/>
    <w:rsid w:val="00B84BF3"/>
    <w:rsid w:val="00B85349"/>
    <w:rsid w:val="00B87F19"/>
    <w:rsid w:val="00B929DE"/>
    <w:rsid w:val="00B96BA5"/>
    <w:rsid w:val="00BA5A96"/>
    <w:rsid w:val="00BB47C8"/>
    <w:rsid w:val="00BC62B0"/>
    <w:rsid w:val="00BD26D2"/>
    <w:rsid w:val="00BE75F9"/>
    <w:rsid w:val="00BF29CC"/>
    <w:rsid w:val="00C328E2"/>
    <w:rsid w:val="00C63DF5"/>
    <w:rsid w:val="00C67EFD"/>
    <w:rsid w:val="00C70C09"/>
    <w:rsid w:val="00C74AE9"/>
    <w:rsid w:val="00C759A4"/>
    <w:rsid w:val="00C86F7C"/>
    <w:rsid w:val="00C95932"/>
    <w:rsid w:val="00CA7742"/>
    <w:rsid w:val="00CC0C25"/>
    <w:rsid w:val="00CC4F6A"/>
    <w:rsid w:val="00CD0A61"/>
    <w:rsid w:val="00CE22D9"/>
    <w:rsid w:val="00CE25E6"/>
    <w:rsid w:val="00CF190A"/>
    <w:rsid w:val="00D12B12"/>
    <w:rsid w:val="00D256C0"/>
    <w:rsid w:val="00D37A7E"/>
    <w:rsid w:val="00D4291D"/>
    <w:rsid w:val="00D46472"/>
    <w:rsid w:val="00D63CAF"/>
    <w:rsid w:val="00D74561"/>
    <w:rsid w:val="00D978D8"/>
    <w:rsid w:val="00DA7D2B"/>
    <w:rsid w:val="00DC3CDF"/>
    <w:rsid w:val="00DC3D44"/>
    <w:rsid w:val="00DE035F"/>
    <w:rsid w:val="00DF3E8C"/>
    <w:rsid w:val="00E106DE"/>
    <w:rsid w:val="00E11E59"/>
    <w:rsid w:val="00E20D0C"/>
    <w:rsid w:val="00E46485"/>
    <w:rsid w:val="00E72407"/>
    <w:rsid w:val="00E83FD9"/>
    <w:rsid w:val="00ED04E8"/>
    <w:rsid w:val="00ED79DD"/>
    <w:rsid w:val="00EE25E4"/>
    <w:rsid w:val="00EE2D87"/>
    <w:rsid w:val="00EE6199"/>
    <w:rsid w:val="00EF4725"/>
    <w:rsid w:val="00EF52E9"/>
    <w:rsid w:val="00F0264E"/>
    <w:rsid w:val="00F2319E"/>
    <w:rsid w:val="00F32594"/>
    <w:rsid w:val="00F47CEF"/>
    <w:rsid w:val="00F649AF"/>
    <w:rsid w:val="00F75F60"/>
    <w:rsid w:val="00F7755C"/>
    <w:rsid w:val="00F87BB8"/>
    <w:rsid w:val="00F90E06"/>
    <w:rsid w:val="00F944BD"/>
    <w:rsid w:val="00FA0242"/>
    <w:rsid w:val="00FA3ADF"/>
    <w:rsid w:val="00FA62CF"/>
    <w:rsid w:val="00FB092A"/>
    <w:rsid w:val="00FC2571"/>
    <w:rsid w:val="00FC4D77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42</cp:revision>
  <cp:lastPrinted>2022-02-03T22:12:00Z</cp:lastPrinted>
  <dcterms:created xsi:type="dcterms:W3CDTF">2022-04-21T21:36:00Z</dcterms:created>
  <dcterms:modified xsi:type="dcterms:W3CDTF">2024-04-18T02:50:00Z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52e747ea9b2c4054cd26194f61761889a118a24844b7c516662b045c262e9c93</vt:lpwstr>
  </property>
</Properties>
</file>